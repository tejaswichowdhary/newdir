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409C1E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8B80456" w14:textId="582FF93C" w:rsidR="00313B28" w:rsidRDefault="00313B28" w:rsidP="00313B28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</w:p>
          <w:p w14:paraId="4F0CAF79" w14:textId="26CFA347" w:rsidR="001B2ABD" w:rsidRDefault="00313B28" w:rsidP="001B2ABD">
            <w:pPr>
              <w:tabs>
                <w:tab w:val="left" w:pos="990"/>
              </w:tabs>
              <w:jc w:val="center"/>
            </w:pPr>
            <w:r w:rsidRPr="00313B28">
              <w:rPr>
                <w:noProof/>
              </w:rPr>
              <w:drawing>
                <wp:inline distT="0" distB="0" distL="0" distR="0" wp14:anchorId="06B79923" wp14:editId="4C7BFEA0">
                  <wp:extent cx="1466850" cy="1634863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789" cy="164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B48D7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DA33C1D" w14:textId="41E5FC92" w:rsidR="001B2ABD" w:rsidRDefault="00313B28" w:rsidP="001B2ABD">
            <w:pPr>
              <w:pStyle w:val="Title"/>
            </w:pPr>
            <w:r>
              <w:t>Tejaswi</w:t>
            </w:r>
          </w:p>
          <w:p w14:paraId="4A45D503" w14:textId="4E5DB7C7" w:rsidR="001B2ABD" w:rsidRDefault="00313B28" w:rsidP="001B2ABD">
            <w:pPr>
              <w:pStyle w:val="Subtitle"/>
            </w:pPr>
            <w:r w:rsidRPr="00E12D00">
              <w:rPr>
                <w:spacing w:val="0"/>
                <w:w w:val="73"/>
              </w:rPr>
              <w:t>Technical Enginee</w:t>
            </w:r>
            <w:r w:rsidRPr="00E12D00">
              <w:rPr>
                <w:spacing w:val="17"/>
                <w:w w:val="73"/>
              </w:rPr>
              <w:t>r</w:t>
            </w:r>
          </w:p>
        </w:tc>
      </w:tr>
      <w:tr w:rsidR="001B2ABD" w14:paraId="6AEF2549" w14:textId="77777777" w:rsidTr="001B2ABD">
        <w:tc>
          <w:tcPr>
            <w:tcW w:w="3600" w:type="dxa"/>
          </w:tcPr>
          <w:sdt>
            <w:sdtPr>
              <w:rPr>
                <w:rFonts w:ascii="Verdana" w:hAnsi="Verdana"/>
              </w:rPr>
              <w:id w:val="-1711873194"/>
              <w:placeholder>
                <w:docPart w:val="14A9FA458F73419E905769C060D8D798"/>
              </w:placeholder>
              <w:temporary/>
              <w:showingPlcHdr/>
              <w15:appearance w15:val="hidden"/>
            </w:sdtPr>
            <w:sdtEndPr/>
            <w:sdtContent>
              <w:p w14:paraId="3561D29B" w14:textId="68555CFE" w:rsidR="001B2ABD" w:rsidRPr="005D2531" w:rsidRDefault="008E6509" w:rsidP="00036450">
                <w:pPr>
                  <w:pStyle w:val="Heading3"/>
                  <w:rPr>
                    <w:rFonts w:ascii="Verdana" w:eastAsiaTheme="minorEastAsia" w:hAnsi="Verdana" w:cstheme="minorBidi"/>
                    <w:color w:val="auto"/>
                    <w:sz w:val="18"/>
                    <w:szCs w:val="22"/>
                  </w:rPr>
                </w:pPr>
                <w:r w:rsidRPr="005D2531">
                  <w:rPr>
                    <w:rFonts w:ascii="Verdana" w:hAnsi="Verdana"/>
                  </w:rPr>
                  <w:t>Profile</w:t>
                </w:r>
              </w:p>
            </w:sdtContent>
          </w:sdt>
          <w:p w14:paraId="2226817B" w14:textId="61ED586C" w:rsidR="00313B28" w:rsidRPr="005D2531" w:rsidRDefault="00313B28" w:rsidP="00313B28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>Working on Salesforce Tools, interested</w:t>
            </w:r>
          </w:p>
          <w:p w14:paraId="3A42047B" w14:textId="77777777" w:rsidR="00313B28" w:rsidRPr="005D2531" w:rsidRDefault="00313B28" w:rsidP="00313B28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>to learn new technologies based on</w:t>
            </w:r>
          </w:p>
          <w:p w14:paraId="11B2B063" w14:textId="121D60FE" w:rsidR="00313B28" w:rsidRPr="005D2531" w:rsidRDefault="00313B28" w:rsidP="00313B28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>company requirements, Seeking a</w:t>
            </w:r>
          </w:p>
          <w:p w14:paraId="0F25874E" w14:textId="2B90DFBE" w:rsidR="00313B28" w:rsidRPr="005D2531" w:rsidRDefault="00313B28" w:rsidP="00313B28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>passionate career in an organization</w:t>
            </w:r>
          </w:p>
          <w:p w14:paraId="2DC47DCC" w14:textId="77777777" w:rsidR="00313B28" w:rsidRPr="005D2531" w:rsidRDefault="00313B28" w:rsidP="00313B28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 xml:space="preserve">which nurtures my talent my </w:t>
            </w:r>
            <w:proofErr w:type="gramStart"/>
            <w:r w:rsidRPr="005D2531">
              <w:rPr>
                <w:rFonts w:ascii="Verdana" w:hAnsi="Verdana" w:cs="CIDFont+F1"/>
                <w:szCs w:val="18"/>
                <w:lang w:val="en-IN"/>
              </w:rPr>
              <w:t>talent</w:t>
            </w:r>
            <w:proofErr w:type="gramEnd"/>
          </w:p>
          <w:p w14:paraId="661AD95E" w14:textId="77777777" w:rsidR="00313B28" w:rsidRPr="005D2531" w:rsidRDefault="00313B28" w:rsidP="00313B28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>and provides a work environment that</w:t>
            </w:r>
          </w:p>
          <w:p w14:paraId="2F11D852" w14:textId="26C67909" w:rsidR="00313B28" w:rsidRPr="005D2531" w:rsidRDefault="00313B28" w:rsidP="00313B28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>allows independence, inspires</w:t>
            </w:r>
          </w:p>
          <w:p w14:paraId="1DFD196B" w14:textId="271E233D" w:rsidR="00036450" w:rsidRPr="005D2531" w:rsidRDefault="00313B28" w:rsidP="00313B28">
            <w:pPr>
              <w:rPr>
                <w:rFonts w:ascii="Verdana" w:hAnsi="Verdana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>excellence and cheer.</w:t>
            </w:r>
          </w:p>
          <w:p w14:paraId="11C4DA91" w14:textId="77777777" w:rsidR="00036450" w:rsidRPr="005D2531" w:rsidRDefault="00036450" w:rsidP="00036450">
            <w:pPr>
              <w:rPr>
                <w:rFonts w:ascii="Verdana" w:hAnsi="Verdana"/>
              </w:rPr>
            </w:pPr>
          </w:p>
          <w:sdt>
            <w:sdtPr>
              <w:rPr>
                <w:rFonts w:ascii="Verdana" w:hAnsi="Verdana"/>
              </w:rPr>
              <w:id w:val="-1954003311"/>
              <w:placeholder>
                <w:docPart w:val="16EB68EA05D84F7D8FFB87C38CFD5A83"/>
              </w:placeholder>
              <w:temporary/>
              <w:showingPlcHdr/>
              <w15:appearance w15:val="hidden"/>
            </w:sdtPr>
            <w:sdtEndPr/>
            <w:sdtContent>
              <w:p w14:paraId="4801A519" w14:textId="77777777" w:rsidR="00036450" w:rsidRPr="005D2531" w:rsidRDefault="00CB0055" w:rsidP="00CB0055">
                <w:pPr>
                  <w:pStyle w:val="Heading3"/>
                  <w:rPr>
                    <w:rFonts w:ascii="Verdana" w:hAnsi="Verdana"/>
                  </w:rPr>
                </w:pPr>
                <w:r w:rsidRPr="005D2531">
                  <w:rPr>
                    <w:rFonts w:ascii="Verdana" w:hAnsi="Verdana"/>
                  </w:rPr>
                  <w:t>Contact</w:t>
                </w:r>
              </w:p>
            </w:sdtContent>
          </w:sdt>
          <w:sdt>
            <w:sdtPr>
              <w:rPr>
                <w:rFonts w:ascii="Verdana" w:hAnsi="Verdana"/>
              </w:rPr>
              <w:id w:val="1111563247"/>
              <w:placeholder>
                <w:docPart w:val="A625D89750944A5C85CE1ED64851495B"/>
              </w:placeholder>
              <w:temporary/>
              <w:showingPlcHdr/>
              <w15:appearance w15:val="hidden"/>
            </w:sdtPr>
            <w:sdtEndPr/>
            <w:sdtContent>
              <w:p w14:paraId="0227814F" w14:textId="77777777" w:rsidR="004D3011" w:rsidRPr="005D2531" w:rsidRDefault="004D3011" w:rsidP="004D3011">
                <w:pPr>
                  <w:rPr>
                    <w:rFonts w:ascii="Verdana" w:hAnsi="Verdana"/>
                  </w:rPr>
                </w:pPr>
                <w:r w:rsidRPr="005D2531">
                  <w:rPr>
                    <w:rFonts w:ascii="Verdana" w:hAnsi="Verdana"/>
                  </w:rPr>
                  <w:t>PHONE:</w:t>
                </w:r>
              </w:p>
            </w:sdtContent>
          </w:sdt>
          <w:p w14:paraId="27CB953C" w14:textId="5D9B6B74" w:rsidR="004D3011" w:rsidRPr="005D2531" w:rsidRDefault="00313B28" w:rsidP="004D3011">
            <w:pPr>
              <w:rPr>
                <w:rFonts w:ascii="Verdana" w:hAnsi="Verdana"/>
              </w:rPr>
            </w:pPr>
            <w:r w:rsidRPr="005D2531">
              <w:rPr>
                <w:rFonts w:ascii="Verdana" w:hAnsi="Verdana"/>
              </w:rPr>
              <w:t>9951215386</w:t>
            </w:r>
          </w:p>
          <w:p w14:paraId="4828E2AF" w14:textId="77777777" w:rsidR="004D3011" w:rsidRPr="005D2531" w:rsidRDefault="004D3011" w:rsidP="004D3011">
            <w:pPr>
              <w:rPr>
                <w:rFonts w:ascii="Verdana" w:hAnsi="Verdana"/>
              </w:rPr>
            </w:pPr>
          </w:p>
          <w:sdt>
            <w:sdtPr>
              <w:rPr>
                <w:rFonts w:ascii="Verdana" w:hAnsi="Verdana"/>
              </w:rPr>
              <w:id w:val="-240260293"/>
              <w:placeholder>
                <w:docPart w:val="42B502CB235D4E1FA2172EDFB76E2126"/>
              </w:placeholder>
              <w:temporary/>
              <w:showingPlcHdr/>
              <w15:appearance w15:val="hidden"/>
            </w:sdtPr>
            <w:sdtEndPr/>
            <w:sdtContent>
              <w:p w14:paraId="638D1CC7" w14:textId="77777777" w:rsidR="004D3011" w:rsidRPr="005D2531" w:rsidRDefault="004D3011" w:rsidP="004D3011">
                <w:pPr>
                  <w:rPr>
                    <w:rFonts w:ascii="Verdana" w:hAnsi="Verdana"/>
                  </w:rPr>
                </w:pPr>
                <w:r w:rsidRPr="005D2531">
                  <w:rPr>
                    <w:rFonts w:ascii="Verdana" w:hAnsi="Verdana"/>
                  </w:rPr>
                  <w:t>EMAIL:</w:t>
                </w:r>
              </w:p>
            </w:sdtContent>
          </w:sdt>
          <w:p w14:paraId="3795E9E4" w14:textId="7F8D2B3D" w:rsidR="00036450" w:rsidRPr="005D2531" w:rsidRDefault="00313B28" w:rsidP="004D3011">
            <w:pPr>
              <w:rPr>
                <w:rStyle w:val="Hyperlink"/>
                <w:rFonts w:ascii="Verdana" w:hAnsi="Verdana"/>
              </w:rPr>
            </w:pPr>
            <w:r w:rsidRPr="005D2531">
              <w:rPr>
                <w:rFonts w:ascii="Verdana" w:hAnsi="Verdana"/>
              </w:rPr>
              <w:t>Tejaswichowdhary57@gmail.com</w:t>
            </w:r>
          </w:p>
          <w:sdt>
            <w:sdtPr>
              <w:rPr>
                <w:rFonts w:ascii="Verdana" w:hAnsi="Verdana"/>
              </w:rPr>
              <w:id w:val="-1444214663"/>
              <w:placeholder>
                <w:docPart w:val="02A74ADCFF694CEBAEDB179905C26DFB"/>
              </w:placeholder>
              <w:temporary/>
              <w:showingPlcHdr/>
              <w15:appearance w15:val="hidden"/>
            </w:sdtPr>
            <w:sdtEndPr/>
            <w:sdtContent>
              <w:p w14:paraId="0D3AA360" w14:textId="77777777" w:rsidR="004D3011" w:rsidRPr="005D2531" w:rsidRDefault="00CB0055" w:rsidP="00CB0055">
                <w:pPr>
                  <w:pStyle w:val="Heading3"/>
                  <w:rPr>
                    <w:rFonts w:ascii="Verdana" w:hAnsi="Verdana"/>
                  </w:rPr>
                </w:pPr>
                <w:r w:rsidRPr="005D2531">
                  <w:rPr>
                    <w:rFonts w:ascii="Verdana" w:hAnsi="Verdana"/>
                  </w:rPr>
                  <w:t>Hobbies</w:t>
                </w:r>
              </w:p>
            </w:sdtContent>
          </w:sdt>
          <w:p w14:paraId="1D9A61A9" w14:textId="4EB5E57D" w:rsidR="004D3011" w:rsidRPr="005D2531" w:rsidRDefault="00313B28" w:rsidP="004D3011">
            <w:pPr>
              <w:rPr>
                <w:rFonts w:ascii="Verdana" w:hAnsi="Verdana"/>
              </w:rPr>
            </w:pPr>
            <w:r w:rsidRPr="005D2531">
              <w:rPr>
                <w:rFonts w:ascii="Verdana" w:hAnsi="Verdana"/>
              </w:rPr>
              <w:t>Prepa</w:t>
            </w:r>
            <w:r w:rsidR="005D2531">
              <w:rPr>
                <w:rFonts w:ascii="Verdana" w:hAnsi="Verdana"/>
              </w:rPr>
              <w:t>ring</w:t>
            </w:r>
            <w:r w:rsidRPr="005D2531">
              <w:rPr>
                <w:rFonts w:ascii="Verdana" w:hAnsi="Verdana"/>
              </w:rPr>
              <w:t xml:space="preserve"> Crafts.</w:t>
            </w:r>
          </w:p>
          <w:p w14:paraId="46A14452" w14:textId="4846B99F" w:rsidR="004D3011" w:rsidRPr="005D2531" w:rsidRDefault="00313B28" w:rsidP="004D3011">
            <w:pPr>
              <w:rPr>
                <w:rFonts w:ascii="Verdana" w:hAnsi="Verdana"/>
              </w:rPr>
            </w:pPr>
            <w:r w:rsidRPr="005D2531">
              <w:rPr>
                <w:rFonts w:ascii="Verdana" w:hAnsi="Verdana"/>
              </w:rPr>
              <w:t>Motivating people around me</w:t>
            </w:r>
          </w:p>
          <w:p w14:paraId="33C6D2E9" w14:textId="7A15179E" w:rsidR="004D3011" w:rsidRPr="005D2531" w:rsidRDefault="00313B28" w:rsidP="004D3011">
            <w:pPr>
              <w:rPr>
                <w:rFonts w:ascii="Verdana" w:hAnsi="Verdana"/>
              </w:rPr>
            </w:pPr>
            <w:r w:rsidRPr="005D2531">
              <w:rPr>
                <w:rFonts w:ascii="Verdana" w:hAnsi="Verdana"/>
              </w:rPr>
              <w:t>Browsing Internet</w:t>
            </w:r>
          </w:p>
          <w:p w14:paraId="44802715" w14:textId="77777777" w:rsidR="004D3011" w:rsidRDefault="00313B28" w:rsidP="004D3011">
            <w:pPr>
              <w:rPr>
                <w:rFonts w:ascii="Verdana" w:hAnsi="Verdana"/>
              </w:rPr>
            </w:pPr>
            <w:r w:rsidRPr="005D2531">
              <w:rPr>
                <w:rFonts w:ascii="Verdana" w:hAnsi="Verdana"/>
              </w:rPr>
              <w:t>Playing games</w:t>
            </w:r>
          </w:p>
          <w:p w14:paraId="4D09FC96" w14:textId="77777777" w:rsidR="00E12D00" w:rsidRDefault="00E12D00" w:rsidP="004D3011">
            <w:pPr>
              <w:rPr>
                <w:rFonts w:ascii="Verdana" w:hAnsi="Verdana"/>
              </w:rPr>
            </w:pPr>
          </w:p>
          <w:p w14:paraId="3CB46A35" w14:textId="77777777" w:rsidR="00E12D00" w:rsidRPr="00CC09C2" w:rsidRDefault="00E12D00" w:rsidP="004D3011">
            <w:pPr>
              <w:rPr>
                <w:rFonts w:ascii="Verdana" w:hAnsi="Verdana"/>
                <w:b/>
                <w:bCs/>
                <w:color w:val="355D7E" w:themeColor="accent1" w:themeShade="80"/>
              </w:rPr>
            </w:pPr>
            <w:r w:rsidRPr="00CC09C2">
              <w:rPr>
                <w:rFonts w:ascii="Verdana" w:hAnsi="Verdana"/>
                <w:b/>
                <w:bCs/>
                <w:color w:val="355D7E" w:themeColor="accent1" w:themeShade="80"/>
              </w:rPr>
              <w:t>STRENGTHS</w:t>
            </w:r>
          </w:p>
          <w:p w14:paraId="7AEE34C6" w14:textId="77777777" w:rsidR="00E12D00" w:rsidRDefault="00E12D00" w:rsidP="004D3011">
            <w:pPr>
              <w:rPr>
                <w:rFonts w:ascii="Verdana" w:hAnsi="Verdana"/>
              </w:rPr>
            </w:pPr>
          </w:p>
          <w:p w14:paraId="56810EC1" w14:textId="391E3873" w:rsidR="00E12D00" w:rsidRDefault="00E12D00" w:rsidP="004D30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Team worker.</w:t>
            </w:r>
          </w:p>
          <w:p w14:paraId="4A54248A" w14:textId="77777777" w:rsidR="00E12D00" w:rsidRDefault="00E12D00" w:rsidP="004D30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Flexible to learn new technologies.</w:t>
            </w:r>
          </w:p>
          <w:p w14:paraId="6D95F54E" w14:textId="4724662F" w:rsidR="00E12D00" w:rsidRPr="005D2531" w:rsidRDefault="00E12D00" w:rsidP="004D301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Hard and Smart worker.</w:t>
            </w:r>
          </w:p>
        </w:tc>
        <w:tc>
          <w:tcPr>
            <w:tcW w:w="720" w:type="dxa"/>
          </w:tcPr>
          <w:p w14:paraId="2CF0A82C" w14:textId="77777777" w:rsidR="001B2ABD" w:rsidRPr="005D2531" w:rsidRDefault="001B2ABD" w:rsidP="000C45FF">
            <w:pPr>
              <w:tabs>
                <w:tab w:val="left" w:pos="990"/>
              </w:tabs>
              <w:rPr>
                <w:rFonts w:ascii="Verdana" w:hAnsi="Verdana"/>
              </w:rPr>
            </w:pPr>
          </w:p>
        </w:tc>
        <w:tc>
          <w:tcPr>
            <w:tcW w:w="6470" w:type="dxa"/>
          </w:tcPr>
          <w:sdt>
            <w:sdtPr>
              <w:rPr>
                <w:rFonts w:ascii="Verdana" w:hAnsi="Verdana"/>
              </w:rPr>
              <w:id w:val="1049110328"/>
              <w:placeholder>
                <w:docPart w:val="80E7469EC8A242E2AC17876A2AD7E44D"/>
              </w:placeholder>
              <w:temporary/>
              <w:showingPlcHdr/>
              <w15:appearance w15:val="hidden"/>
            </w:sdtPr>
            <w:sdtEndPr/>
            <w:sdtContent>
              <w:p w14:paraId="27707D1F" w14:textId="77777777" w:rsidR="001B2ABD" w:rsidRPr="005D2531" w:rsidRDefault="00E25A26" w:rsidP="00036450">
                <w:pPr>
                  <w:pStyle w:val="Heading2"/>
                  <w:rPr>
                    <w:rFonts w:ascii="Verdana" w:hAnsi="Verdana"/>
                  </w:rPr>
                </w:pPr>
                <w:r w:rsidRPr="005D2531">
                  <w:rPr>
                    <w:rFonts w:ascii="Verdana" w:hAnsi="Verdana"/>
                  </w:rPr>
                  <w:t>EDUCATION</w:t>
                </w:r>
              </w:p>
            </w:sdtContent>
          </w:sdt>
          <w:p w14:paraId="6BD8149B" w14:textId="0EFA7E10" w:rsidR="00313B28" w:rsidRPr="005D2531" w:rsidRDefault="00313B28" w:rsidP="00313B28">
            <w:pPr>
              <w:autoSpaceDE w:val="0"/>
              <w:autoSpaceDN w:val="0"/>
              <w:adjustRightInd w:val="0"/>
              <w:rPr>
                <w:rFonts w:ascii="Verdana" w:hAnsi="Verdana" w:cs="CIDFont+F2"/>
                <w:szCs w:val="18"/>
                <w:lang w:val="en-IN"/>
              </w:rPr>
            </w:pPr>
            <w:r w:rsidRPr="005D2531">
              <w:rPr>
                <w:rFonts w:ascii="Verdana" w:hAnsi="Verdana" w:cs="CIDFont+F2"/>
                <w:szCs w:val="18"/>
                <w:lang w:val="en-IN"/>
              </w:rPr>
              <w:t xml:space="preserve">M-Tech </w:t>
            </w:r>
            <w:proofErr w:type="spellStart"/>
            <w:r w:rsidRPr="005D2531">
              <w:rPr>
                <w:rFonts w:ascii="Verdana" w:hAnsi="Verdana" w:cs="CIDFont+F2"/>
                <w:szCs w:val="18"/>
                <w:lang w:val="en-IN"/>
              </w:rPr>
              <w:t>Sree</w:t>
            </w:r>
            <w:proofErr w:type="spellEnd"/>
            <w:r w:rsidRPr="005D2531">
              <w:rPr>
                <w:rFonts w:ascii="Verdana" w:hAnsi="Verdana" w:cs="CIDFont+F2"/>
                <w:szCs w:val="18"/>
                <w:lang w:val="en-IN"/>
              </w:rPr>
              <w:t xml:space="preserve"> Vahini Institute of science &amp; Technology</w:t>
            </w:r>
          </w:p>
          <w:p w14:paraId="5B9B5DC4" w14:textId="77777777" w:rsidR="00313B28" w:rsidRPr="005D2531" w:rsidRDefault="00313B28" w:rsidP="00313B28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 xml:space="preserve">Computer </w:t>
            </w:r>
            <w:proofErr w:type="gramStart"/>
            <w:r w:rsidRPr="005D2531">
              <w:rPr>
                <w:rFonts w:ascii="Verdana" w:hAnsi="Verdana" w:cs="CIDFont+F1"/>
                <w:szCs w:val="18"/>
                <w:lang w:val="en-IN"/>
              </w:rPr>
              <w:t>Science ,</w:t>
            </w:r>
            <w:proofErr w:type="gramEnd"/>
            <w:r w:rsidRPr="005D2531">
              <w:rPr>
                <w:rFonts w:ascii="Verdana" w:hAnsi="Verdana" w:cs="CIDFont+F1"/>
                <w:szCs w:val="18"/>
                <w:lang w:val="en-IN"/>
              </w:rPr>
              <w:t xml:space="preserve"> 2018 – 2020</w:t>
            </w:r>
          </w:p>
          <w:p w14:paraId="726911ED" w14:textId="77777777" w:rsidR="00313B28" w:rsidRPr="005D2531" w:rsidRDefault="00313B28" w:rsidP="00313B28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>74 %</w:t>
            </w:r>
          </w:p>
          <w:p w14:paraId="43E19640" w14:textId="77777777" w:rsidR="00313B28" w:rsidRPr="005D2531" w:rsidRDefault="00313B28" w:rsidP="00313B28">
            <w:pPr>
              <w:autoSpaceDE w:val="0"/>
              <w:autoSpaceDN w:val="0"/>
              <w:adjustRightInd w:val="0"/>
              <w:rPr>
                <w:rFonts w:ascii="Verdana" w:hAnsi="Verdana" w:cs="CIDFont+F2"/>
                <w:szCs w:val="18"/>
                <w:lang w:val="en-IN"/>
              </w:rPr>
            </w:pPr>
            <w:r w:rsidRPr="005D2531">
              <w:rPr>
                <w:rFonts w:ascii="Verdana" w:hAnsi="Verdana" w:cs="CIDFont+F2"/>
                <w:szCs w:val="18"/>
                <w:lang w:val="en-IN"/>
              </w:rPr>
              <w:t xml:space="preserve">B-Tech </w:t>
            </w:r>
            <w:proofErr w:type="spellStart"/>
            <w:r w:rsidRPr="005D2531">
              <w:rPr>
                <w:rFonts w:ascii="Verdana" w:hAnsi="Verdana" w:cs="CIDFont+F2"/>
                <w:szCs w:val="18"/>
                <w:lang w:val="en-IN"/>
              </w:rPr>
              <w:t>Sree</w:t>
            </w:r>
            <w:proofErr w:type="spellEnd"/>
            <w:r w:rsidRPr="005D2531">
              <w:rPr>
                <w:rFonts w:ascii="Verdana" w:hAnsi="Verdana" w:cs="CIDFont+F2"/>
                <w:szCs w:val="18"/>
                <w:lang w:val="en-IN"/>
              </w:rPr>
              <w:t xml:space="preserve"> Vahini Institute of science &amp; Technology.</w:t>
            </w:r>
          </w:p>
          <w:p w14:paraId="404DF77B" w14:textId="77777777" w:rsidR="00313B28" w:rsidRPr="005D2531" w:rsidRDefault="00313B28" w:rsidP="00313B28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 xml:space="preserve">Computer </w:t>
            </w:r>
            <w:proofErr w:type="gramStart"/>
            <w:r w:rsidRPr="005D2531">
              <w:rPr>
                <w:rFonts w:ascii="Verdana" w:hAnsi="Verdana" w:cs="CIDFont+F1"/>
                <w:szCs w:val="18"/>
                <w:lang w:val="en-IN"/>
              </w:rPr>
              <w:t>Science ,</w:t>
            </w:r>
            <w:proofErr w:type="gramEnd"/>
            <w:r w:rsidRPr="005D2531">
              <w:rPr>
                <w:rFonts w:ascii="Verdana" w:hAnsi="Verdana" w:cs="CIDFont+F1"/>
                <w:szCs w:val="18"/>
                <w:lang w:val="en-IN"/>
              </w:rPr>
              <w:t xml:space="preserve"> 2014 - 2018</w:t>
            </w:r>
          </w:p>
          <w:p w14:paraId="0A1C088C" w14:textId="77777777" w:rsidR="00313B28" w:rsidRPr="005D2531" w:rsidRDefault="00313B28" w:rsidP="00313B28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>74.4 %</w:t>
            </w:r>
          </w:p>
          <w:p w14:paraId="708094AF" w14:textId="77777777" w:rsidR="00313B28" w:rsidRPr="005D2531" w:rsidRDefault="00313B28" w:rsidP="00313B28">
            <w:pPr>
              <w:autoSpaceDE w:val="0"/>
              <w:autoSpaceDN w:val="0"/>
              <w:adjustRightInd w:val="0"/>
              <w:rPr>
                <w:rFonts w:ascii="Verdana" w:hAnsi="Verdana" w:cs="CIDFont+F2"/>
                <w:szCs w:val="18"/>
                <w:lang w:val="en-IN"/>
              </w:rPr>
            </w:pPr>
            <w:r w:rsidRPr="005D2531">
              <w:rPr>
                <w:rFonts w:ascii="Verdana" w:hAnsi="Verdana" w:cs="CIDFont+F2"/>
                <w:szCs w:val="18"/>
                <w:lang w:val="en-IN"/>
              </w:rPr>
              <w:t xml:space="preserve">Sri </w:t>
            </w:r>
            <w:proofErr w:type="spellStart"/>
            <w:r w:rsidRPr="005D2531">
              <w:rPr>
                <w:rFonts w:ascii="Verdana" w:hAnsi="Verdana" w:cs="CIDFont+F2"/>
                <w:szCs w:val="18"/>
                <w:lang w:val="en-IN"/>
              </w:rPr>
              <w:t>sai</w:t>
            </w:r>
            <w:proofErr w:type="spellEnd"/>
            <w:r w:rsidRPr="005D2531">
              <w:rPr>
                <w:rFonts w:ascii="Verdana" w:hAnsi="Verdana" w:cs="CIDFont+F2"/>
                <w:szCs w:val="18"/>
                <w:lang w:val="en-IN"/>
              </w:rPr>
              <w:t xml:space="preserve"> junior college.</w:t>
            </w:r>
          </w:p>
          <w:p w14:paraId="0FD4F5C3" w14:textId="77777777" w:rsidR="00313B28" w:rsidRPr="005D2531" w:rsidRDefault="00313B28" w:rsidP="00313B28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proofErr w:type="gramStart"/>
            <w:r w:rsidRPr="005D2531">
              <w:rPr>
                <w:rFonts w:ascii="Verdana" w:hAnsi="Verdana" w:cs="CIDFont+F1"/>
                <w:szCs w:val="18"/>
                <w:lang w:val="en-IN"/>
              </w:rPr>
              <w:t>MPC ,</w:t>
            </w:r>
            <w:proofErr w:type="gramEnd"/>
            <w:r w:rsidRPr="005D2531">
              <w:rPr>
                <w:rFonts w:ascii="Verdana" w:hAnsi="Verdana" w:cs="CIDFont+F1"/>
                <w:szCs w:val="18"/>
                <w:lang w:val="en-IN"/>
              </w:rPr>
              <w:t xml:space="preserve"> 2012 - 2014</w:t>
            </w:r>
          </w:p>
          <w:p w14:paraId="77E4FACD" w14:textId="77777777" w:rsidR="00313B28" w:rsidRPr="005D2531" w:rsidRDefault="00313B28" w:rsidP="00313B28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>79.9 %</w:t>
            </w:r>
          </w:p>
          <w:p w14:paraId="267676D2" w14:textId="77777777" w:rsidR="00313B28" w:rsidRPr="005D2531" w:rsidRDefault="00313B28" w:rsidP="00313B28">
            <w:pPr>
              <w:autoSpaceDE w:val="0"/>
              <w:autoSpaceDN w:val="0"/>
              <w:adjustRightInd w:val="0"/>
              <w:rPr>
                <w:rFonts w:ascii="Verdana" w:hAnsi="Verdana" w:cs="CIDFont+F2"/>
                <w:szCs w:val="18"/>
                <w:lang w:val="en-IN"/>
              </w:rPr>
            </w:pPr>
            <w:r w:rsidRPr="005D2531">
              <w:rPr>
                <w:rFonts w:ascii="Verdana" w:hAnsi="Verdana" w:cs="CIDFont+F2"/>
                <w:szCs w:val="18"/>
                <w:lang w:val="en-IN"/>
              </w:rPr>
              <w:t>St Ann’s EM High School.</w:t>
            </w:r>
          </w:p>
          <w:p w14:paraId="1B92C718" w14:textId="56DBB18F" w:rsidR="008E6509" w:rsidRPr="005D2531" w:rsidRDefault="00313B28" w:rsidP="008E6509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proofErr w:type="gramStart"/>
            <w:r w:rsidRPr="005D2531">
              <w:rPr>
                <w:rFonts w:ascii="Verdana" w:hAnsi="Verdana" w:cs="CIDFont+F1"/>
                <w:szCs w:val="18"/>
                <w:lang w:val="en-IN"/>
              </w:rPr>
              <w:t>SSC ,</w:t>
            </w:r>
            <w:proofErr w:type="gramEnd"/>
            <w:r w:rsidRPr="005D2531">
              <w:rPr>
                <w:rFonts w:ascii="Verdana" w:hAnsi="Verdana" w:cs="CIDFont+F1"/>
                <w:szCs w:val="18"/>
                <w:lang w:val="en-IN"/>
              </w:rPr>
              <w:t xml:space="preserve"> 2011 </w:t>
            </w:r>
            <w:r w:rsidR="008E6509" w:rsidRPr="005D2531">
              <w:rPr>
                <w:rFonts w:ascii="Verdana" w:hAnsi="Verdana" w:cs="CIDFont+F1"/>
                <w:szCs w:val="18"/>
                <w:lang w:val="en-IN"/>
              </w:rPr>
              <w:t>–</w:t>
            </w:r>
            <w:r w:rsidRPr="005D2531">
              <w:rPr>
                <w:rFonts w:ascii="Verdana" w:hAnsi="Verdana" w:cs="CIDFont+F1"/>
                <w:szCs w:val="18"/>
                <w:lang w:val="en-IN"/>
              </w:rPr>
              <w:t xml:space="preserve"> 2012</w:t>
            </w:r>
          </w:p>
          <w:p w14:paraId="03A0F509" w14:textId="77777777" w:rsidR="008E6509" w:rsidRPr="005D2531" w:rsidRDefault="00313B28" w:rsidP="008E6509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>8.5 CGPA</w:t>
            </w:r>
          </w:p>
          <w:p w14:paraId="00A30F2A" w14:textId="77777777" w:rsidR="008E6509" w:rsidRPr="005D2531" w:rsidRDefault="008E6509" w:rsidP="008E6509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</w:p>
          <w:p w14:paraId="39E3E93B" w14:textId="50E51D54" w:rsidR="00036450" w:rsidRPr="005D2531" w:rsidRDefault="00210215" w:rsidP="008E6509">
            <w:pPr>
              <w:autoSpaceDE w:val="0"/>
              <w:autoSpaceDN w:val="0"/>
              <w:adjustRightInd w:val="0"/>
              <w:rPr>
                <w:rFonts w:ascii="Verdana" w:hAnsi="Verdana" w:cs="CIDFont+F1"/>
                <w:b/>
                <w:bCs/>
                <w:szCs w:val="18"/>
                <w:lang w:val="en-IN"/>
              </w:rPr>
            </w:pPr>
            <w:sdt>
              <w:sdtPr>
                <w:rPr>
                  <w:rFonts w:ascii="Verdana" w:hAnsi="Verdana"/>
                </w:rPr>
                <w:id w:val="1001553383"/>
                <w:placeholder>
                  <w:docPart w:val="77C59524695C4963897917740CC934B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036450" w:rsidRPr="005D2531">
                  <w:rPr>
                    <w:rFonts w:ascii="Verdana" w:hAnsi="Verdana"/>
                    <w:b/>
                    <w:bCs/>
                  </w:rPr>
                  <w:t>WORK EXPERIENCE</w:t>
                </w:r>
              </w:sdtContent>
            </w:sdt>
          </w:p>
          <w:p w14:paraId="5B3A6BB7" w14:textId="77777777" w:rsidR="008E6509" w:rsidRPr="005D2531" w:rsidRDefault="008E6509" w:rsidP="008E6509">
            <w:pPr>
              <w:pStyle w:val="Heading4"/>
              <w:rPr>
                <w:rFonts w:ascii="Verdana" w:hAnsi="Verdana"/>
                <w:bCs/>
              </w:rPr>
            </w:pPr>
          </w:p>
          <w:p w14:paraId="68A609F1" w14:textId="0977D40C" w:rsidR="008E6509" w:rsidRPr="005D2531" w:rsidRDefault="008E6509" w:rsidP="008E6509">
            <w:pPr>
              <w:autoSpaceDE w:val="0"/>
              <w:autoSpaceDN w:val="0"/>
              <w:adjustRightInd w:val="0"/>
              <w:rPr>
                <w:rFonts w:ascii="Verdana" w:hAnsi="Verdana" w:cs="CIDFont+F2"/>
                <w:szCs w:val="18"/>
                <w:lang w:val="en-IN"/>
              </w:rPr>
            </w:pPr>
            <w:r w:rsidRPr="005D2531">
              <w:rPr>
                <w:rFonts w:ascii="Verdana" w:hAnsi="Verdana" w:cs="CIDFont+F2"/>
                <w:b/>
                <w:bCs/>
                <w:szCs w:val="18"/>
                <w:lang w:val="en-IN"/>
              </w:rPr>
              <w:t>CGS Technical Enginee</w:t>
            </w:r>
            <w:r w:rsidRPr="005D2531">
              <w:rPr>
                <w:rFonts w:ascii="Verdana" w:hAnsi="Verdana" w:cs="CIDFont+F2"/>
                <w:szCs w:val="18"/>
                <w:lang w:val="en-IN"/>
              </w:rPr>
              <w:t>r</w:t>
            </w:r>
          </w:p>
          <w:p w14:paraId="550E930B" w14:textId="77777777" w:rsidR="005D2531" w:rsidRPr="005D2531" w:rsidRDefault="005D2531" w:rsidP="008E6509">
            <w:pPr>
              <w:autoSpaceDE w:val="0"/>
              <w:autoSpaceDN w:val="0"/>
              <w:adjustRightInd w:val="0"/>
              <w:rPr>
                <w:rFonts w:ascii="Verdana" w:hAnsi="Verdana" w:cs="CIDFont+F2"/>
                <w:szCs w:val="18"/>
                <w:lang w:val="en-IN"/>
              </w:rPr>
            </w:pPr>
          </w:p>
          <w:p w14:paraId="44D85E55" w14:textId="77777777" w:rsidR="008E6509" w:rsidRPr="005D2531" w:rsidRDefault="008E6509" w:rsidP="008E6509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>October 2020–till date</w:t>
            </w:r>
          </w:p>
          <w:p w14:paraId="3BA7BF6A" w14:textId="77777777" w:rsidR="008E6509" w:rsidRPr="005D2531" w:rsidRDefault="008E6509" w:rsidP="008E6509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>Hands on exp in salesforce tool.</w:t>
            </w:r>
          </w:p>
          <w:p w14:paraId="2D672BDC" w14:textId="29D435FA" w:rsidR="008E6509" w:rsidRPr="005D2531" w:rsidRDefault="008E6509" w:rsidP="008E6509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 xml:space="preserve">Maintaining </w:t>
            </w:r>
            <w:r w:rsidR="005D2531" w:rsidRPr="005D2531">
              <w:rPr>
                <w:rFonts w:ascii="Verdana" w:hAnsi="Verdana" w:cs="CIDFont+F1"/>
                <w:szCs w:val="18"/>
                <w:lang w:val="en-IN"/>
              </w:rPr>
              <w:t>Database</w:t>
            </w:r>
            <w:r w:rsidRPr="005D2531">
              <w:rPr>
                <w:rFonts w:ascii="Verdana" w:hAnsi="Verdana" w:cs="CIDFont+F1"/>
                <w:szCs w:val="18"/>
                <w:lang w:val="en-IN"/>
              </w:rPr>
              <w:t>.</w:t>
            </w:r>
          </w:p>
          <w:p w14:paraId="6A0A7567" w14:textId="77777777" w:rsidR="008E6509" w:rsidRPr="005D2531" w:rsidRDefault="008E6509" w:rsidP="008E6509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>Solving Technical issues.</w:t>
            </w:r>
          </w:p>
          <w:p w14:paraId="2E46F27F" w14:textId="77777777" w:rsidR="008E6509" w:rsidRPr="005D2531" w:rsidRDefault="008E6509" w:rsidP="008E6509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>Working on SFDC domain.</w:t>
            </w:r>
          </w:p>
          <w:p w14:paraId="72D1B233" w14:textId="77777777" w:rsidR="008E6509" w:rsidRPr="005D2531" w:rsidRDefault="008E6509" w:rsidP="008E6509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 xml:space="preserve">Implementing Case Management Strategies and Handling </w:t>
            </w:r>
            <w:proofErr w:type="gramStart"/>
            <w:r w:rsidRPr="005D2531">
              <w:rPr>
                <w:rFonts w:ascii="Verdana" w:hAnsi="Verdana" w:cs="CIDFont+F1"/>
                <w:szCs w:val="18"/>
                <w:lang w:val="en-IN"/>
              </w:rPr>
              <w:t>cases .</w:t>
            </w:r>
            <w:proofErr w:type="gramEnd"/>
          </w:p>
          <w:p w14:paraId="71AE33FA" w14:textId="77777777" w:rsidR="008E6509" w:rsidRPr="005D2531" w:rsidRDefault="008E6509" w:rsidP="008E6509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>Creating cases and closing the tickets after resolution.</w:t>
            </w:r>
          </w:p>
          <w:p w14:paraId="430CFBED" w14:textId="205F6E28" w:rsidR="008E6509" w:rsidRPr="005D2531" w:rsidRDefault="008E6509" w:rsidP="008E6509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 xml:space="preserve">Solving the </w:t>
            </w:r>
            <w:r w:rsidR="005D2531" w:rsidRPr="005D2531">
              <w:rPr>
                <w:rFonts w:ascii="Verdana" w:hAnsi="Verdana" w:cs="CIDFont+F1"/>
                <w:szCs w:val="18"/>
                <w:lang w:val="en-IN"/>
              </w:rPr>
              <w:t>technical</w:t>
            </w:r>
            <w:r w:rsidRPr="005D2531">
              <w:rPr>
                <w:rFonts w:ascii="Verdana" w:hAnsi="Verdana" w:cs="CIDFont+F1"/>
                <w:szCs w:val="18"/>
                <w:lang w:val="en-IN"/>
              </w:rPr>
              <w:t xml:space="preserve"> issues through marketing cloud and service cloud.</w:t>
            </w:r>
          </w:p>
          <w:p w14:paraId="6429818C" w14:textId="77777777" w:rsidR="008E6509" w:rsidRPr="005D2531" w:rsidRDefault="008E6509" w:rsidP="008E6509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>Experienced in Marketing Cloud Channels.</w:t>
            </w:r>
          </w:p>
          <w:p w14:paraId="275BB885" w14:textId="77777777" w:rsidR="008E6509" w:rsidRPr="005D2531" w:rsidRDefault="008E6509" w:rsidP="008E6509">
            <w:pPr>
              <w:autoSpaceDE w:val="0"/>
              <w:autoSpaceDN w:val="0"/>
              <w:adjustRightInd w:val="0"/>
              <w:rPr>
                <w:rFonts w:ascii="Verdana" w:hAnsi="Verdana" w:cs="CIDFont+F1"/>
                <w:szCs w:val="18"/>
                <w:lang w:val="en-IN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>Worked on integration on sales cloud and service cloud.</w:t>
            </w:r>
          </w:p>
          <w:p w14:paraId="21B5F288" w14:textId="7E48DD63" w:rsidR="004D3011" w:rsidRPr="005D2531" w:rsidRDefault="008E6509" w:rsidP="008E6509">
            <w:pPr>
              <w:pStyle w:val="Heading4"/>
              <w:rPr>
                <w:rFonts w:ascii="Verdana" w:hAnsi="Verdana"/>
              </w:rPr>
            </w:pPr>
            <w:r w:rsidRPr="005D2531">
              <w:rPr>
                <w:rFonts w:ascii="Verdana" w:hAnsi="Verdana" w:cs="CIDFont+F1"/>
                <w:szCs w:val="18"/>
                <w:lang w:val="en-IN"/>
              </w:rPr>
              <w:t xml:space="preserve">Basic Knowledge on </w:t>
            </w:r>
            <w:r w:rsidR="005D2531" w:rsidRPr="005D2531">
              <w:rPr>
                <w:rFonts w:ascii="Verdana" w:hAnsi="Verdana" w:cs="CIDFont+F1"/>
                <w:szCs w:val="18"/>
                <w:lang w:val="en-IN"/>
              </w:rPr>
              <w:t>Apex</w:t>
            </w:r>
            <w:r w:rsidRPr="005D2531">
              <w:rPr>
                <w:rFonts w:ascii="Verdana" w:hAnsi="Verdana" w:cs="CIDFont+F1"/>
                <w:szCs w:val="18"/>
                <w:lang w:val="en-IN"/>
              </w:rPr>
              <w:t>.</w:t>
            </w:r>
            <w:r w:rsidR="00036450" w:rsidRPr="005D2531">
              <w:rPr>
                <w:rFonts w:ascii="Verdana" w:hAnsi="Verdana"/>
              </w:rPr>
              <w:t xml:space="preserve"> </w:t>
            </w:r>
          </w:p>
          <w:p w14:paraId="5C25FFEF" w14:textId="77777777" w:rsidR="004D3011" w:rsidRPr="005D2531" w:rsidRDefault="004D3011" w:rsidP="00036450">
            <w:pPr>
              <w:rPr>
                <w:rFonts w:ascii="Verdana" w:hAnsi="Verdana"/>
              </w:rPr>
            </w:pPr>
          </w:p>
          <w:sdt>
            <w:sdtPr>
              <w:rPr>
                <w:rFonts w:ascii="Verdana" w:hAnsi="Verdana"/>
              </w:rPr>
              <w:id w:val="1669594239"/>
              <w:placeholder>
                <w:docPart w:val="A319A0E1537D4E51BFF08C43C4096C67"/>
              </w:placeholder>
              <w:temporary/>
              <w:showingPlcHdr/>
              <w15:appearance w15:val="hidden"/>
            </w:sdtPr>
            <w:sdtEndPr/>
            <w:sdtContent>
              <w:p w14:paraId="38D84AF7" w14:textId="77777777" w:rsidR="00036450" w:rsidRPr="005D2531" w:rsidRDefault="00180329" w:rsidP="00036450">
                <w:pPr>
                  <w:pStyle w:val="Heading2"/>
                  <w:rPr>
                    <w:rFonts w:ascii="Verdana" w:hAnsi="Verdana"/>
                  </w:rPr>
                </w:pPr>
                <w:r w:rsidRPr="005D2531">
                  <w:rPr>
                    <w:rStyle w:val="Heading2Char"/>
                    <w:rFonts w:ascii="Verdana" w:hAnsi="Verdana"/>
                    <w:b/>
                    <w:bCs/>
                    <w:caps/>
                  </w:rPr>
                  <w:t>SKILLS</w:t>
                </w:r>
              </w:p>
            </w:sdtContent>
          </w:sdt>
          <w:p w14:paraId="29E53D9A" w14:textId="77777777" w:rsidR="00036450" w:rsidRPr="005D2531" w:rsidRDefault="00036450" w:rsidP="004D3011">
            <w:pPr>
              <w:rPr>
                <w:rFonts w:ascii="Verdana" w:hAnsi="Verdana"/>
                <w:noProof/>
                <w:color w:val="000000" w:themeColor="text1"/>
              </w:rPr>
            </w:pPr>
          </w:p>
          <w:p w14:paraId="08C3D2E1" w14:textId="77777777" w:rsidR="008E6509" w:rsidRPr="005D2531" w:rsidRDefault="008E6509" w:rsidP="004D3011">
            <w:pPr>
              <w:rPr>
                <w:rFonts w:ascii="Verdana" w:hAnsi="Verdana"/>
                <w:noProof/>
                <w:color w:val="000000" w:themeColor="text1"/>
              </w:rPr>
            </w:pPr>
            <w:r w:rsidRPr="005D2531">
              <w:rPr>
                <w:rFonts w:ascii="Verdana" w:hAnsi="Verdana"/>
                <w:noProof/>
                <w:color w:val="000000" w:themeColor="text1"/>
              </w:rPr>
              <w:t>Java</w:t>
            </w:r>
          </w:p>
          <w:p w14:paraId="0266DC18" w14:textId="77777777" w:rsidR="008E6509" w:rsidRPr="005D2531" w:rsidRDefault="008E6509" w:rsidP="004D3011">
            <w:pPr>
              <w:rPr>
                <w:rFonts w:ascii="Verdana" w:hAnsi="Verdana"/>
                <w:noProof/>
                <w:color w:val="000000" w:themeColor="text1"/>
              </w:rPr>
            </w:pPr>
          </w:p>
          <w:p w14:paraId="3D284CE5" w14:textId="77777777" w:rsidR="008E6509" w:rsidRPr="005D2531" w:rsidRDefault="008E6509" w:rsidP="004D3011">
            <w:pPr>
              <w:rPr>
                <w:rFonts w:ascii="Verdana" w:hAnsi="Verdana"/>
                <w:noProof/>
                <w:color w:val="000000" w:themeColor="text1"/>
              </w:rPr>
            </w:pPr>
            <w:r w:rsidRPr="005D2531">
              <w:rPr>
                <w:rFonts w:ascii="Verdana" w:hAnsi="Verdana"/>
                <w:noProof/>
                <w:color w:val="000000" w:themeColor="text1"/>
              </w:rPr>
              <w:t>HTML,CSS.</w:t>
            </w:r>
          </w:p>
          <w:p w14:paraId="75C7FEC3" w14:textId="77777777" w:rsidR="008E6509" w:rsidRPr="005D2531" w:rsidRDefault="008E6509" w:rsidP="004D3011">
            <w:pPr>
              <w:rPr>
                <w:rFonts w:ascii="Verdana" w:hAnsi="Verdana"/>
                <w:noProof/>
                <w:color w:val="000000" w:themeColor="text1"/>
              </w:rPr>
            </w:pPr>
          </w:p>
          <w:p w14:paraId="0CDC17EA" w14:textId="77777777" w:rsidR="008E6509" w:rsidRPr="005D2531" w:rsidRDefault="008E6509" w:rsidP="004D3011">
            <w:pPr>
              <w:rPr>
                <w:rFonts w:ascii="Verdana" w:hAnsi="Verdana"/>
                <w:noProof/>
                <w:color w:val="000000" w:themeColor="text1"/>
              </w:rPr>
            </w:pPr>
            <w:r w:rsidRPr="005D2531">
              <w:rPr>
                <w:rFonts w:ascii="Verdana" w:hAnsi="Verdana"/>
                <w:noProof/>
                <w:color w:val="000000" w:themeColor="text1"/>
              </w:rPr>
              <w:t>Salesforce.</w:t>
            </w:r>
          </w:p>
          <w:p w14:paraId="503856C8" w14:textId="77777777" w:rsidR="008E6509" w:rsidRPr="005D2531" w:rsidRDefault="008E6509" w:rsidP="004D3011">
            <w:pPr>
              <w:rPr>
                <w:rFonts w:ascii="Verdana" w:hAnsi="Verdana"/>
                <w:noProof/>
                <w:color w:val="000000" w:themeColor="text1"/>
              </w:rPr>
            </w:pPr>
          </w:p>
          <w:p w14:paraId="5CC0C915" w14:textId="7358588D" w:rsidR="008E6509" w:rsidRPr="005D2531" w:rsidRDefault="008E6509" w:rsidP="004D3011">
            <w:pPr>
              <w:rPr>
                <w:rFonts w:ascii="Verdana" w:hAnsi="Verdana"/>
                <w:color w:val="FFFFFF" w:themeColor="background1"/>
              </w:rPr>
            </w:pPr>
            <w:r w:rsidRPr="005D2531">
              <w:rPr>
                <w:rFonts w:ascii="Verdana" w:hAnsi="Verdana"/>
                <w:noProof/>
                <w:color w:val="000000" w:themeColor="text1"/>
              </w:rPr>
              <w:t>SQL</w:t>
            </w:r>
          </w:p>
        </w:tc>
      </w:tr>
    </w:tbl>
    <w:p w14:paraId="7376489E" w14:textId="77777777" w:rsidR="0043117B" w:rsidRDefault="00210215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74DEF" w14:textId="77777777" w:rsidR="00210215" w:rsidRDefault="00210215" w:rsidP="000C45FF">
      <w:r>
        <w:separator/>
      </w:r>
    </w:p>
  </w:endnote>
  <w:endnote w:type="continuationSeparator" w:id="0">
    <w:p w14:paraId="6211ACF6" w14:textId="77777777" w:rsidR="00210215" w:rsidRDefault="0021021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EAE0F" w14:textId="77777777" w:rsidR="00210215" w:rsidRDefault="00210215" w:rsidP="000C45FF">
      <w:r>
        <w:separator/>
      </w:r>
    </w:p>
  </w:footnote>
  <w:footnote w:type="continuationSeparator" w:id="0">
    <w:p w14:paraId="2EE17559" w14:textId="77777777" w:rsidR="00210215" w:rsidRDefault="0021021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A65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508074A" wp14:editId="200C45D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0B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10215"/>
    <w:rsid w:val="002400EB"/>
    <w:rsid w:val="00256CF7"/>
    <w:rsid w:val="00281FD5"/>
    <w:rsid w:val="0030481B"/>
    <w:rsid w:val="00313B28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D2531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C4329"/>
    <w:rsid w:val="00802CA0"/>
    <w:rsid w:val="008E6509"/>
    <w:rsid w:val="009260CD"/>
    <w:rsid w:val="00952C25"/>
    <w:rsid w:val="00A2118D"/>
    <w:rsid w:val="00AD5209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9C2"/>
    <w:rsid w:val="00D2522B"/>
    <w:rsid w:val="00D422DE"/>
    <w:rsid w:val="00D5459D"/>
    <w:rsid w:val="00DA1F4D"/>
    <w:rsid w:val="00DD172A"/>
    <w:rsid w:val="00E12D00"/>
    <w:rsid w:val="00E25A26"/>
    <w:rsid w:val="00E4381A"/>
    <w:rsid w:val="00E55D74"/>
    <w:rsid w:val="00E9740B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CDEB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PC\AppData\Local\Microsoft\Office\16.0\DTS\en-US%7bE4F7F27F-1320-4499-B558-808D95775E8E%7d\%7b5093827A-C756-447E-A31A-7DC0BD71893E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EB68EA05D84F7D8FFB87C38CFD5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3B9A0-4923-47A7-9FE7-040DEA3C21B8}"/>
      </w:docPartPr>
      <w:docPartBody>
        <w:p w:rsidR="008160AC" w:rsidRDefault="005B6BF3">
          <w:pPr>
            <w:pStyle w:val="16EB68EA05D84F7D8FFB87C38CFD5A83"/>
          </w:pPr>
          <w:r w:rsidRPr="00CB0055">
            <w:t>Contact</w:t>
          </w:r>
        </w:p>
      </w:docPartBody>
    </w:docPart>
    <w:docPart>
      <w:docPartPr>
        <w:name w:val="A625D89750944A5C85CE1ED648514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2F951-10FD-4648-BA48-C6150DA19CC5}"/>
      </w:docPartPr>
      <w:docPartBody>
        <w:p w:rsidR="008160AC" w:rsidRDefault="005B6BF3">
          <w:pPr>
            <w:pStyle w:val="A625D89750944A5C85CE1ED64851495B"/>
          </w:pPr>
          <w:r w:rsidRPr="004D3011">
            <w:t>PHONE:</w:t>
          </w:r>
        </w:p>
      </w:docPartBody>
    </w:docPart>
    <w:docPart>
      <w:docPartPr>
        <w:name w:val="42B502CB235D4E1FA2172EDFB76E2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54267-31C3-48FC-A653-5A52A8CB36B8}"/>
      </w:docPartPr>
      <w:docPartBody>
        <w:p w:rsidR="008160AC" w:rsidRDefault="005B6BF3">
          <w:pPr>
            <w:pStyle w:val="42B502CB235D4E1FA2172EDFB76E2126"/>
          </w:pPr>
          <w:r w:rsidRPr="004D3011">
            <w:t>EMAIL:</w:t>
          </w:r>
        </w:p>
      </w:docPartBody>
    </w:docPart>
    <w:docPart>
      <w:docPartPr>
        <w:name w:val="02A74ADCFF694CEBAEDB179905C26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C088B-EECC-4530-8782-97DDFC70F1C6}"/>
      </w:docPartPr>
      <w:docPartBody>
        <w:p w:rsidR="008160AC" w:rsidRDefault="005B6BF3">
          <w:pPr>
            <w:pStyle w:val="02A74ADCFF694CEBAEDB179905C26DFB"/>
          </w:pPr>
          <w:r w:rsidRPr="00CB0055">
            <w:t>Hobbies</w:t>
          </w:r>
        </w:p>
      </w:docPartBody>
    </w:docPart>
    <w:docPart>
      <w:docPartPr>
        <w:name w:val="80E7469EC8A242E2AC17876A2AD7E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D7049-F38A-4B88-A275-38255852A0AA}"/>
      </w:docPartPr>
      <w:docPartBody>
        <w:p w:rsidR="008160AC" w:rsidRDefault="005B6BF3">
          <w:pPr>
            <w:pStyle w:val="80E7469EC8A242E2AC17876A2AD7E44D"/>
          </w:pPr>
          <w:r w:rsidRPr="00036450">
            <w:t>EDUCATION</w:t>
          </w:r>
        </w:p>
      </w:docPartBody>
    </w:docPart>
    <w:docPart>
      <w:docPartPr>
        <w:name w:val="77C59524695C4963897917740CC93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FA694-83D1-4F62-A346-4EA3930D664A}"/>
      </w:docPartPr>
      <w:docPartBody>
        <w:p w:rsidR="008160AC" w:rsidRDefault="005B6BF3">
          <w:pPr>
            <w:pStyle w:val="77C59524695C4963897917740CC934B7"/>
          </w:pPr>
          <w:r w:rsidRPr="00036450">
            <w:t>WORK EXPERIENCE</w:t>
          </w:r>
        </w:p>
      </w:docPartBody>
    </w:docPart>
    <w:docPart>
      <w:docPartPr>
        <w:name w:val="A319A0E1537D4E51BFF08C43C4096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319ED-4FA1-4FD9-8AC2-E341EDBE463C}"/>
      </w:docPartPr>
      <w:docPartBody>
        <w:p w:rsidR="008160AC" w:rsidRDefault="005B6BF3">
          <w:pPr>
            <w:pStyle w:val="A319A0E1537D4E51BFF08C43C4096C67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14A9FA458F73419E905769C060D8D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63F07-16BD-4E54-9666-A561AFF11200}"/>
      </w:docPartPr>
      <w:docPartBody>
        <w:p w:rsidR="008160AC" w:rsidRDefault="005B6BF3" w:rsidP="005B6BF3">
          <w:pPr>
            <w:pStyle w:val="14A9FA458F73419E905769C060D8D798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F3"/>
    <w:rsid w:val="00243E0F"/>
    <w:rsid w:val="005B6BF3"/>
    <w:rsid w:val="0081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EB68EA05D84F7D8FFB87C38CFD5A83">
    <w:name w:val="16EB68EA05D84F7D8FFB87C38CFD5A83"/>
  </w:style>
  <w:style w:type="paragraph" w:customStyle="1" w:styleId="A625D89750944A5C85CE1ED64851495B">
    <w:name w:val="A625D89750944A5C85CE1ED64851495B"/>
  </w:style>
  <w:style w:type="paragraph" w:customStyle="1" w:styleId="42B502CB235D4E1FA2172EDFB76E2126">
    <w:name w:val="42B502CB235D4E1FA2172EDFB76E212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2A74ADCFF694CEBAEDB179905C26DFB">
    <w:name w:val="02A74ADCFF694CEBAEDB179905C26DFB"/>
  </w:style>
  <w:style w:type="paragraph" w:customStyle="1" w:styleId="80E7469EC8A242E2AC17876A2AD7E44D">
    <w:name w:val="80E7469EC8A242E2AC17876A2AD7E44D"/>
  </w:style>
  <w:style w:type="paragraph" w:customStyle="1" w:styleId="77C59524695C4963897917740CC934B7">
    <w:name w:val="77C59524695C4963897917740CC934B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319A0E1537D4E51BFF08C43C4096C67">
    <w:name w:val="A319A0E1537D4E51BFF08C43C4096C67"/>
  </w:style>
  <w:style w:type="paragraph" w:customStyle="1" w:styleId="14A9FA458F73419E905769C060D8D798">
    <w:name w:val="14A9FA458F73419E905769C060D8D798"/>
    <w:rsid w:val="005B6B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{5093827A-C756-447E-A31A-7DC0BD71893E}tf00546271_win32.dotx</Template>
  <TotalTime>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2021-07-28T10:16:00Z</dcterms:created>
  <dcterms:modified xsi:type="dcterms:W3CDTF">2021-07-28T10:17:00Z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